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A17C" w14:textId="3EDDE378" w:rsidR="007001D6" w:rsidRDefault="00E014BD" w:rsidP="0032041B">
      <w:pPr>
        <w:jc w:val="center"/>
        <w:rPr>
          <w:rStyle w:val="Hyperlink"/>
        </w:rPr>
      </w:pPr>
      <w:bookmarkStart w:id="0" w:name="_Hlk533275433"/>
      <w:r w:rsidRPr="00605AD0">
        <w:rPr>
          <w:sz w:val="18"/>
        </w:rPr>
        <w:t xml:space="preserve"> | </w:t>
      </w:r>
      <w:hyperlink r:id="rId8" w:history="1">
        <w:r w:rsidRPr="00605AD0">
          <w:rPr>
            <w:rStyle w:val="Hyperlink"/>
            <w:sz w:val="18"/>
          </w:rPr>
          <w:t>calebseely@gmail.com</w:t>
        </w:r>
      </w:hyperlink>
      <w:r w:rsidRPr="00605AD0">
        <w:rPr>
          <w:sz w:val="18"/>
        </w:rPr>
        <w:t xml:space="preserve"> |</w:t>
      </w:r>
      <w:r w:rsidR="009F5062">
        <w:rPr>
          <w:sz w:val="18"/>
        </w:rPr>
        <w:t xml:space="preserve"> </w:t>
      </w:r>
      <w:hyperlink r:id="rId9" w:history="1">
        <w:r w:rsidR="00670D23" w:rsidRPr="00670D23">
          <w:rPr>
            <w:rStyle w:val="Hyperlink"/>
            <w:sz w:val="18"/>
          </w:rPr>
          <w:t>calebseely.com</w:t>
        </w:r>
      </w:hyperlink>
      <w:r w:rsidR="00665D05">
        <w:t xml:space="preserve"> |</w:t>
      </w:r>
      <w:r w:rsidRPr="00605AD0">
        <w:rPr>
          <w:sz w:val="18"/>
        </w:rPr>
        <w:t xml:space="preserve"> </w:t>
      </w:r>
      <w:hyperlink r:id="rId10" w:history="1">
        <w:r w:rsidR="00670D23" w:rsidRPr="00670D23">
          <w:rPr>
            <w:rStyle w:val="Hyperlink"/>
            <w:sz w:val="18"/>
          </w:rPr>
          <w:t>github.com/Caleb-Seely</w:t>
        </w:r>
      </w:hyperlink>
      <w:r w:rsidR="00381D19">
        <w:rPr>
          <w:rStyle w:val="Hyperlink"/>
          <w:sz w:val="18"/>
          <w:u w:val="none"/>
        </w:rPr>
        <w:t xml:space="preserve"> | </w:t>
      </w:r>
      <w:hyperlink r:id="rId11" w:history="1">
        <w:r w:rsidR="00381D19" w:rsidRPr="00B65CBE">
          <w:rPr>
            <w:rStyle w:val="Hyperlink"/>
          </w:rPr>
          <w:t>linkedin.com/in/</w:t>
        </w:r>
        <w:proofErr w:type="spellStart"/>
        <w:r w:rsidR="00381D19" w:rsidRPr="00B65CBE">
          <w:rPr>
            <w:rStyle w:val="Hyperlink"/>
          </w:rPr>
          <w:t>caleb-seely</w:t>
        </w:r>
        <w:proofErr w:type="spellEnd"/>
      </w:hyperlink>
    </w:p>
    <w:bookmarkEnd w:id="0"/>
    <w:p w14:paraId="4710141D" w14:textId="77777777" w:rsidR="00CC29AE" w:rsidRPr="003F6399" w:rsidRDefault="00CC29AE" w:rsidP="00CC29AE">
      <w:pPr>
        <w:pStyle w:val="Heading1"/>
        <w:spacing w:line="240" w:lineRule="auto"/>
        <w:rPr>
          <w:b/>
          <w:bCs/>
          <w:sz w:val="20"/>
          <w:szCs w:val="18"/>
        </w:rPr>
      </w:pPr>
      <w:r w:rsidRPr="003F6399">
        <w:rPr>
          <w:b/>
          <w:bCs/>
          <w:sz w:val="24"/>
          <w:szCs w:val="18"/>
        </w:rPr>
        <w:t>Technical Skills</w:t>
      </w:r>
    </w:p>
    <w:p w14:paraId="4EE088E2" w14:textId="18717D0D" w:rsidR="00CC29AE" w:rsidRPr="0003196D" w:rsidRDefault="00CC29AE" w:rsidP="00CC29AE">
      <w:pPr>
        <w:pStyle w:val="ListParagraph"/>
        <w:numPr>
          <w:ilvl w:val="0"/>
          <w:numId w:val="21"/>
        </w:numPr>
        <w:spacing w:after="40" w:line="240" w:lineRule="auto"/>
        <w:rPr>
          <w:i/>
          <w:iCs/>
          <w:sz w:val="20"/>
        </w:rPr>
      </w:pPr>
      <w:r w:rsidRPr="005D3E54">
        <w:rPr>
          <w:sz w:val="20"/>
        </w:rPr>
        <w:t>C</w:t>
      </w:r>
      <w:r w:rsidR="006A64FA">
        <w:rPr>
          <w:sz w:val="20"/>
        </w:rPr>
        <w:t>/</w:t>
      </w:r>
      <w:r w:rsidRPr="005D3E54">
        <w:rPr>
          <w:sz w:val="20"/>
        </w:rPr>
        <w:t>C++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sz w:val="20"/>
        </w:rPr>
        <w:t xml:space="preserve"> </w:t>
      </w:r>
      <w:r w:rsidR="00E42C04">
        <w:rPr>
          <w:sz w:val="20"/>
        </w:rPr>
        <w:t>Python</w:t>
      </w:r>
      <w:r>
        <w:rPr>
          <w:sz w:val="20"/>
        </w:rPr>
        <w:tab/>
      </w:r>
      <w:r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sz w:val="24"/>
          <w:szCs w:val="20"/>
        </w:rPr>
        <w:t xml:space="preserve"> </w:t>
      </w:r>
      <w:r w:rsidR="008D0748">
        <w:rPr>
          <w:sz w:val="20"/>
        </w:rPr>
        <w:t>Lambda</w:t>
      </w:r>
      <w:r w:rsidR="008D0748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 w:rsidR="008B668B"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 w:rsidR="006A2AE4">
        <w:rPr>
          <w:rFonts w:cstheme="minorHAnsi"/>
          <w:b/>
          <w:bCs/>
          <w:sz w:val="24"/>
          <w:szCs w:val="20"/>
        </w:rPr>
        <w:t xml:space="preserve"> </w:t>
      </w:r>
      <w:r w:rsidR="006A2AE4" w:rsidRPr="00ED5BA8">
        <w:rPr>
          <w:rFonts w:cstheme="minorHAnsi"/>
          <w:sz w:val="20"/>
        </w:rPr>
        <w:t>Client</w:t>
      </w:r>
      <w:r w:rsidR="00ED5BA8" w:rsidRPr="00ED5BA8">
        <w:rPr>
          <w:rFonts w:cstheme="minorHAnsi"/>
          <w:sz w:val="20"/>
        </w:rPr>
        <w:t xml:space="preserve"> relations</w:t>
      </w:r>
      <w:r w:rsidR="006A2AE4" w:rsidRPr="00ED5BA8">
        <w:rPr>
          <w:rFonts w:cstheme="minorHAnsi"/>
          <w:sz w:val="20"/>
        </w:rPr>
        <w:t xml:space="preserve"> </w:t>
      </w:r>
      <w:r w:rsidR="00773F26">
        <w:rPr>
          <w:sz w:val="20"/>
        </w:rPr>
        <w:tab/>
      </w:r>
      <w:r w:rsidR="00773F26">
        <w:rPr>
          <w:sz w:val="20"/>
        </w:rPr>
        <w:tab/>
      </w:r>
    </w:p>
    <w:p w14:paraId="16F0129B" w14:textId="6D8AC925" w:rsidR="00CC29AE" w:rsidRPr="0003196D" w:rsidRDefault="00CC29AE" w:rsidP="00CC29AE">
      <w:pPr>
        <w:pStyle w:val="ListParagraph"/>
        <w:numPr>
          <w:ilvl w:val="0"/>
          <w:numId w:val="21"/>
        </w:numPr>
        <w:spacing w:after="40" w:line="240" w:lineRule="auto"/>
        <w:rPr>
          <w:sz w:val="20"/>
        </w:rPr>
      </w:pPr>
      <w:r w:rsidRPr="0003196D">
        <w:rPr>
          <w:sz w:val="20"/>
        </w:rPr>
        <w:t>JavaScript</w:t>
      </w:r>
      <w:r>
        <w:rPr>
          <w:sz w:val="20"/>
        </w:rPr>
        <w:tab/>
      </w:r>
      <w:r w:rsidR="00E42C04">
        <w:rPr>
          <w:sz w:val="20"/>
        </w:rPr>
        <w:tab/>
      </w:r>
      <w:r w:rsidRPr="0003196D">
        <w:rPr>
          <w:rFonts w:cstheme="minorHAnsi"/>
          <w:b/>
          <w:bCs/>
          <w:sz w:val="24"/>
          <w:szCs w:val="20"/>
        </w:rPr>
        <w:t>•</w:t>
      </w:r>
      <w:r w:rsidRPr="0003196D">
        <w:rPr>
          <w:sz w:val="20"/>
        </w:rPr>
        <w:t xml:space="preserve"> React</w:t>
      </w:r>
      <w:r w:rsidRPr="0003196D">
        <w:rPr>
          <w:sz w:val="20"/>
        </w:rPr>
        <w:tab/>
      </w:r>
      <w:r w:rsidRPr="0003196D">
        <w:rPr>
          <w:sz w:val="20"/>
        </w:rPr>
        <w:tab/>
      </w:r>
      <w:r w:rsidRPr="0003196D">
        <w:rPr>
          <w:rFonts w:cstheme="minorHAnsi"/>
          <w:b/>
          <w:bCs/>
          <w:sz w:val="24"/>
          <w:szCs w:val="20"/>
        </w:rPr>
        <w:t>•</w:t>
      </w:r>
      <w:r w:rsidR="00CF74A4">
        <w:rPr>
          <w:rFonts w:cstheme="minorHAnsi"/>
          <w:sz w:val="24"/>
          <w:szCs w:val="20"/>
        </w:rPr>
        <w:t xml:space="preserve"> </w:t>
      </w:r>
      <w:r w:rsidR="00CF74A4" w:rsidRPr="00405D00">
        <w:rPr>
          <w:rFonts w:cstheme="minorHAnsi"/>
          <w:sz w:val="20"/>
        </w:rPr>
        <w:t>Flex / Bison</w:t>
      </w:r>
      <w:r w:rsidR="00405D00">
        <w:rPr>
          <w:rFonts w:cstheme="minorHAnsi"/>
          <w:b/>
          <w:bCs/>
          <w:sz w:val="20"/>
        </w:rPr>
        <w:tab/>
      </w:r>
      <w:r w:rsidR="00E42C04">
        <w:rPr>
          <w:rFonts w:cstheme="minorHAnsi"/>
          <w:b/>
          <w:bCs/>
          <w:sz w:val="20"/>
        </w:rPr>
        <w:tab/>
      </w:r>
      <w:r w:rsidR="008B668B">
        <w:rPr>
          <w:rFonts w:cstheme="minorHAnsi"/>
          <w:b/>
          <w:bCs/>
          <w:sz w:val="20"/>
        </w:rPr>
        <w:tab/>
      </w:r>
      <w:r w:rsidRPr="0003196D">
        <w:rPr>
          <w:rFonts w:cstheme="minorHAnsi"/>
          <w:b/>
          <w:bCs/>
          <w:sz w:val="24"/>
          <w:szCs w:val="20"/>
        </w:rPr>
        <w:t xml:space="preserve">• </w:t>
      </w:r>
      <w:r w:rsidRPr="0003196D">
        <w:rPr>
          <w:rFonts w:cstheme="minorHAnsi"/>
          <w:sz w:val="20"/>
        </w:rPr>
        <w:t>Bootstrap</w:t>
      </w:r>
    </w:p>
    <w:p w14:paraId="0A0613DA" w14:textId="6B3EC6AB" w:rsidR="00CC29AE" w:rsidRPr="006C0CAA" w:rsidRDefault="00CC29AE" w:rsidP="00CC29AE">
      <w:pPr>
        <w:pStyle w:val="ListParagraph"/>
        <w:numPr>
          <w:ilvl w:val="0"/>
          <w:numId w:val="21"/>
        </w:numPr>
        <w:spacing w:after="40" w:line="240" w:lineRule="auto"/>
        <w:rPr>
          <w:sz w:val="20"/>
        </w:rPr>
      </w:pPr>
      <w:r>
        <w:rPr>
          <w:sz w:val="20"/>
        </w:rPr>
        <w:t>HTML</w:t>
      </w:r>
      <w:r w:rsidR="006A64FA">
        <w:rPr>
          <w:sz w:val="20"/>
        </w:rPr>
        <w:t>/</w:t>
      </w:r>
      <w:r>
        <w:rPr>
          <w:sz w:val="20"/>
        </w:rPr>
        <w:t>CSS</w:t>
      </w:r>
      <w:r>
        <w:rPr>
          <w:sz w:val="20"/>
        </w:rPr>
        <w:tab/>
      </w:r>
      <w:r>
        <w:rPr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sz w:val="20"/>
        </w:rPr>
        <w:t xml:space="preserve"> Visual Studio</w:t>
      </w:r>
      <w:r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8D0748">
        <w:rPr>
          <w:rFonts w:cstheme="minorHAnsi"/>
          <w:sz w:val="20"/>
        </w:rPr>
        <w:t>APIs</w:t>
      </w:r>
      <w:r w:rsidR="008D0748">
        <w:rPr>
          <w:rFonts w:cstheme="minorHAnsi"/>
          <w:sz w:val="20"/>
        </w:rPr>
        <w:tab/>
      </w:r>
      <w:r>
        <w:rPr>
          <w:rFonts w:cstheme="minorHAnsi"/>
          <w:sz w:val="20"/>
        </w:rPr>
        <w:t xml:space="preserve"> </w:t>
      </w:r>
      <w:r>
        <w:rPr>
          <w:sz w:val="20"/>
        </w:rPr>
        <w:tab/>
      </w:r>
      <w:r w:rsidR="00E42C04">
        <w:rPr>
          <w:sz w:val="20"/>
        </w:rPr>
        <w:tab/>
      </w:r>
      <w:r w:rsidR="008B668B">
        <w:rPr>
          <w:sz w:val="20"/>
        </w:rPr>
        <w:tab/>
      </w:r>
      <w:r w:rsidRPr="00927F14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CF74A4" w:rsidRPr="0003196D">
        <w:rPr>
          <w:rFonts w:cstheme="minorHAnsi"/>
          <w:sz w:val="20"/>
        </w:rPr>
        <w:t>Firebase</w:t>
      </w:r>
    </w:p>
    <w:p w14:paraId="490BA104" w14:textId="77777777" w:rsidR="006C0CAA" w:rsidRPr="00644730" w:rsidRDefault="006C0CAA" w:rsidP="006C0CAA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 xml:space="preserve">Professional </w:t>
      </w:r>
      <w:r w:rsidRPr="00644730">
        <w:rPr>
          <w:b/>
          <w:sz w:val="24"/>
        </w:rPr>
        <w:t>Experience</w:t>
      </w:r>
    </w:p>
    <w:tbl>
      <w:tblPr>
        <w:tblStyle w:val="TableGrid"/>
        <w:tblW w:w="51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1070"/>
      </w:tblGrid>
      <w:tr w:rsidR="006C0CAA" w:rsidRPr="00605AD0" w14:paraId="59ADE854" w14:textId="77777777" w:rsidTr="00CB3615">
        <w:tc>
          <w:tcPr>
            <w:tcW w:w="11070" w:type="dxa"/>
          </w:tcPr>
          <w:p w14:paraId="5E2CF04A" w14:textId="67218DFF" w:rsidR="006C0CAA" w:rsidRDefault="006C0CAA" w:rsidP="00CB3615">
            <w:pPr>
              <w:spacing w:line="240" w:lineRule="auto"/>
              <w:rPr>
                <w:b/>
                <w:sz w:val="20"/>
                <w:szCs w:val="18"/>
              </w:rPr>
            </w:pPr>
            <w:r>
              <w:rPr>
                <w:b/>
                <w:iCs/>
                <w:sz w:val="22"/>
              </w:rPr>
              <w:t xml:space="preserve">Online Storefront | </w:t>
            </w:r>
            <w:r>
              <w:rPr>
                <w:bCs/>
                <w:iCs/>
                <w:sz w:val="22"/>
              </w:rPr>
              <w:t xml:space="preserve">React, </w:t>
            </w:r>
            <w:proofErr w:type="spellStart"/>
            <w:r>
              <w:rPr>
                <w:bCs/>
                <w:iCs/>
                <w:sz w:val="22"/>
              </w:rPr>
              <w:t>CommerceJS</w:t>
            </w:r>
            <w:proofErr w:type="spellEnd"/>
            <w:r w:rsidRPr="004C2879">
              <w:rPr>
                <w:b/>
                <w:i/>
                <w:sz w:val="22"/>
              </w:rPr>
              <w:t xml:space="preserve">           </w:t>
            </w:r>
            <w:r w:rsidRPr="00461AF8">
              <w:rPr>
                <w:rStyle w:val="Heading2Char"/>
              </w:rPr>
              <w:t xml:space="preserve">               </w:t>
            </w:r>
            <w:r>
              <w:rPr>
                <w:rStyle w:val="Heading2Char"/>
              </w:rPr>
              <w:t xml:space="preserve">                         </w:t>
            </w:r>
          </w:p>
          <w:p w14:paraId="7D0B3EEA" w14:textId="77777777" w:rsidR="006C0CAA" w:rsidRPr="00D76962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 xml:space="preserve">Spoke with a client weekly to build an ecommerce website using React </w:t>
            </w:r>
          </w:p>
          <w:p w14:paraId="337996C3" w14:textId="77777777" w:rsidR="006C0CAA" w:rsidRPr="00D76962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>Redesigned React elements to limit API calls by 90% and improve page load times</w:t>
            </w:r>
          </w:p>
          <w:p w14:paraId="5A998523" w14:textId="77777777" w:rsidR="006C0CAA" w:rsidRPr="001F20AB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 xml:space="preserve">Implemented </w:t>
            </w:r>
            <w:proofErr w:type="spellStart"/>
            <w:r>
              <w:rPr>
                <w:iCs/>
                <w:sz w:val="20"/>
              </w:rPr>
              <w:t>CommerceJS</w:t>
            </w:r>
            <w:proofErr w:type="spellEnd"/>
            <w:r>
              <w:rPr>
                <w:iCs/>
                <w:sz w:val="20"/>
              </w:rPr>
              <w:t xml:space="preserve"> for user friendly product storage, payment processing, and order tracking</w:t>
            </w:r>
          </w:p>
          <w:p w14:paraId="4E9588CC" w14:textId="77777777" w:rsidR="006C0CAA" w:rsidRPr="00EE4576" w:rsidRDefault="006C0CAA" w:rsidP="006C0CAA">
            <w:pPr>
              <w:pStyle w:val="ListParagraph"/>
              <w:numPr>
                <w:ilvl w:val="0"/>
                <w:numId w:val="26"/>
              </w:numPr>
              <w:spacing w:after="40" w:line="240" w:lineRule="auto"/>
              <w:ind w:left="466" w:hanging="180"/>
              <w:rPr>
                <w:b/>
                <w:bCs/>
                <w:i/>
                <w:sz w:val="20"/>
              </w:rPr>
            </w:pPr>
            <w:r>
              <w:rPr>
                <w:iCs/>
                <w:sz w:val="20"/>
              </w:rPr>
              <w:t>Successfully launched the storefront under the customer’s company domain</w:t>
            </w:r>
          </w:p>
        </w:tc>
      </w:tr>
    </w:tbl>
    <w:p w14:paraId="790CAE90" w14:textId="77777777" w:rsidR="00A84D54" w:rsidRPr="00644730" w:rsidRDefault="00A84D54" w:rsidP="00A84D54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>Projects</w:t>
      </w:r>
    </w:p>
    <w:p w14:paraId="07D4C778" w14:textId="4F9EFA61" w:rsidR="00223004" w:rsidRPr="00A97EE4" w:rsidRDefault="008D0748" w:rsidP="0022300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/>
          <w:sz w:val="20"/>
        </w:rPr>
      </w:pPr>
      <w:r>
        <w:rPr>
          <w:b/>
          <w:bCs/>
          <w:iCs/>
          <w:sz w:val="20"/>
        </w:rPr>
        <w:t xml:space="preserve">Spotify Playlist </w:t>
      </w:r>
      <w:r w:rsidR="00223004">
        <w:rPr>
          <w:b/>
          <w:bCs/>
          <w:iCs/>
          <w:sz w:val="20"/>
        </w:rPr>
        <w:t>|</w:t>
      </w:r>
      <w:r>
        <w:rPr>
          <w:iCs/>
          <w:sz w:val="20"/>
        </w:rPr>
        <w:t xml:space="preserve"> Lambda, API Gateway</w:t>
      </w:r>
      <w:r w:rsidR="00223004">
        <w:rPr>
          <w:b/>
          <w:bCs/>
          <w:i/>
          <w:sz w:val="20"/>
        </w:rPr>
        <w:tab/>
        <w:t xml:space="preserve">         </w:t>
      </w:r>
      <w:r w:rsidR="00A97EE4">
        <w:rPr>
          <w:rFonts w:cstheme="minorHAnsi"/>
          <w:sz w:val="20"/>
        </w:rPr>
        <w:t xml:space="preserve"> </w:t>
      </w:r>
      <w:r w:rsidR="00B672A3">
        <w:rPr>
          <w:rFonts w:cstheme="minorHAnsi"/>
          <w:sz w:val="20"/>
        </w:rPr>
        <w:t xml:space="preserve"> </w:t>
      </w:r>
    </w:p>
    <w:p w14:paraId="08F50A1C" w14:textId="34E40757" w:rsidR="00223004" w:rsidRDefault="00223004" w:rsidP="0022300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B672A3">
        <w:rPr>
          <w:rFonts w:cstheme="minorHAnsi"/>
          <w:sz w:val="20"/>
        </w:rPr>
        <w:t>Created and AWS Lambda function to add songs to a Spotify playlist</w:t>
      </w:r>
    </w:p>
    <w:p w14:paraId="6ABAEC56" w14:textId="77777777" w:rsidR="00A97EE4" w:rsidRDefault="0022300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B672A3">
        <w:rPr>
          <w:rFonts w:cstheme="minorHAnsi"/>
          <w:sz w:val="20"/>
        </w:rPr>
        <w:t xml:space="preserve">Connected the Lambda function to my website using API Gateway </w:t>
      </w:r>
    </w:p>
    <w:p w14:paraId="727DBAA7" w14:textId="65CA2E26" w:rsidR="00223004" w:rsidRPr="00A97EE4" w:rsidRDefault="00A97EE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>
        <w:rPr>
          <w:rFonts w:cstheme="minorHAnsi"/>
          <w:sz w:val="20"/>
        </w:rPr>
        <w:t>Built a function that sends user input</w:t>
      </w:r>
      <w:r w:rsidR="00D41CF1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 xml:space="preserve"> to be added to the Playlist </w:t>
      </w:r>
    </w:p>
    <w:p w14:paraId="7691C63E" w14:textId="755C3A93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/>
          <w:sz w:val="20"/>
        </w:rPr>
      </w:pPr>
      <w:r>
        <w:rPr>
          <w:b/>
          <w:bCs/>
          <w:iCs/>
          <w:sz w:val="20"/>
        </w:rPr>
        <w:t xml:space="preserve">Personal Website | </w:t>
      </w:r>
      <w:r>
        <w:rPr>
          <w:iCs/>
          <w:sz w:val="20"/>
        </w:rPr>
        <w:t>HTML, CSS, JavaScript, Bootstrap</w:t>
      </w:r>
      <w:r>
        <w:rPr>
          <w:iCs/>
          <w:sz w:val="20"/>
        </w:rPr>
        <w:tab/>
        <w:t xml:space="preserve">   </w:t>
      </w:r>
      <w:r>
        <w:rPr>
          <w:b/>
          <w:bCs/>
          <w:i/>
          <w:sz w:val="20"/>
        </w:rPr>
        <w:tab/>
        <w:t xml:space="preserve">         </w:t>
      </w:r>
    </w:p>
    <w:p w14:paraId="516F2325" w14:textId="5196DC57" w:rsidR="00A84D54" w:rsidRPr="00101FD5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DB61A1">
        <w:rPr>
          <w:rFonts w:cstheme="minorHAnsi"/>
          <w:sz w:val="20"/>
        </w:rPr>
        <w:t xml:space="preserve">Developed </w:t>
      </w:r>
      <w:r w:rsidR="009A28EB">
        <w:rPr>
          <w:rFonts w:cstheme="minorHAnsi"/>
          <w:sz w:val="20"/>
        </w:rPr>
        <w:t>an HTML page to</w:t>
      </w:r>
      <w:r>
        <w:rPr>
          <w:rFonts w:cstheme="minorHAnsi"/>
          <w:sz w:val="20"/>
        </w:rPr>
        <w:t xml:space="preserve"> establish a quick look into my life for hiring teams’ convenience  </w:t>
      </w:r>
    </w:p>
    <w:p w14:paraId="2FA42E90" w14:textId="0164F879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3E02F8">
        <w:rPr>
          <w:rFonts w:cstheme="minorHAnsi"/>
          <w:sz w:val="20"/>
        </w:rPr>
        <w:t>Implemented JavaScript to rotate through my projects, eliminating an original desi</w:t>
      </w:r>
      <w:r w:rsidR="002D2F7B">
        <w:rPr>
          <w:rFonts w:cstheme="minorHAnsi"/>
          <w:sz w:val="20"/>
        </w:rPr>
        <w:t>gn limitation</w:t>
      </w:r>
      <w:r w:rsidR="003E02F8">
        <w:rPr>
          <w:rFonts w:cstheme="minorHAnsi"/>
          <w:sz w:val="20"/>
        </w:rPr>
        <w:t xml:space="preserve"> </w:t>
      </w:r>
    </w:p>
    <w:p w14:paraId="489B2846" w14:textId="5B1D64CF" w:rsidR="00A84D54" w:rsidRPr="00101FD5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="0072637C">
        <w:rPr>
          <w:rFonts w:cstheme="minorHAnsi"/>
          <w:sz w:val="20"/>
        </w:rPr>
        <w:t>Built</w:t>
      </w:r>
      <w:r>
        <w:rPr>
          <w:rFonts w:cstheme="minorHAnsi"/>
          <w:sz w:val="20"/>
        </w:rPr>
        <w:t xml:space="preserve"> a</w:t>
      </w:r>
      <w:r w:rsidR="002D2F7B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database</w:t>
      </w:r>
      <w:r w:rsidR="002D2F7B">
        <w:rPr>
          <w:rFonts w:cstheme="minorHAnsi"/>
          <w:sz w:val="20"/>
        </w:rPr>
        <w:t xml:space="preserve"> and authentication system</w:t>
      </w:r>
      <w:r>
        <w:rPr>
          <w:rFonts w:cstheme="minorHAnsi"/>
          <w:sz w:val="20"/>
        </w:rPr>
        <w:t xml:space="preserve"> using Google Firebase</w:t>
      </w:r>
      <w:r w:rsidR="002D2F7B">
        <w:rPr>
          <w:rFonts w:cstheme="minorHAnsi"/>
          <w:sz w:val="20"/>
        </w:rPr>
        <w:t xml:space="preserve"> for </w:t>
      </w:r>
      <w:r w:rsidR="009D46DC">
        <w:rPr>
          <w:rFonts w:cstheme="minorHAnsi"/>
          <w:sz w:val="20"/>
        </w:rPr>
        <w:t>private</w:t>
      </w:r>
      <w:r w:rsidR="002D2F7B">
        <w:rPr>
          <w:rFonts w:cstheme="minorHAnsi"/>
          <w:sz w:val="20"/>
        </w:rPr>
        <w:t xml:space="preserve"> note keeping</w:t>
      </w:r>
      <w:r>
        <w:rPr>
          <w:rFonts w:cstheme="minorHAnsi"/>
          <w:sz w:val="20"/>
        </w:rPr>
        <w:t xml:space="preserve">  </w:t>
      </w:r>
    </w:p>
    <w:p w14:paraId="0364D6BB" w14:textId="053ABB6C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Cs/>
          <w:sz w:val="20"/>
        </w:rPr>
      </w:pPr>
      <w:r>
        <w:rPr>
          <w:b/>
          <w:bCs/>
          <w:iCs/>
          <w:sz w:val="20"/>
        </w:rPr>
        <w:t xml:space="preserve">Senior Capstone | </w:t>
      </w:r>
      <w:r>
        <w:rPr>
          <w:iCs/>
          <w:sz w:val="20"/>
        </w:rPr>
        <w:t>Android Studios, Java, Google Maps API</w:t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  <w:t xml:space="preserve">     </w:t>
      </w:r>
    </w:p>
    <w:p w14:paraId="4E8E7A7B" w14:textId="5C59A534" w:rsidR="00A84D54" w:rsidRPr="00D769FE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Led a research project </w:t>
      </w:r>
      <w:r w:rsidR="007C3626">
        <w:rPr>
          <w:iCs/>
          <w:sz w:val="20"/>
        </w:rPr>
        <w:t xml:space="preserve">looking </w:t>
      </w:r>
      <w:r>
        <w:rPr>
          <w:iCs/>
          <w:sz w:val="20"/>
        </w:rPr>
        <w:t xml:space="preserve">to connect a car’s </w:t>
      </w:r>
      <w:r w:rsidR="0017109C">
        <w:rPr>
          <w:iCs/>
          <w:sz w:val="20"/>
        </w:rPr>
        <w:t>OBD</w:t>
      </w:r>
      <w:r w:rsidR="0017011E">
        <w:rPr>
          <w:iCs/>
          <w:sz w:val="20"/>
        </w:rPr>
        <w:t>II data</w:t>
      </w:r>
      <w:r>
        <w:rPr>
          <w:iCs/>
          <w:sz w:val="20"/>
        </w:rPr>
        <w:t xml:space="preserve"> </w:t>
      </w:r>
      <w:r w:rsidR="00D76B3A">
        <w:rPr>
          <w:iCs/>
          <w:sz w:val="20"/>
        </w:rPr>
        <w:t xml:space="preserve">and </w:t>
      </w:r>
      <w:r>
        <w:rPr>
          <w:iCs/>
          <w:sz w:val="20"/>
        </w:rPr>
        <w:t xml:space="preserve">Google </w:t>
      </w:r>
      <w:r w:rsidR="002218A0">
        <w:rPr>
          <w:iCs/>
          <w:sz w:val="20"/>
        </w:rPr>
        <w:t>M</w:t>
      </w:r>
      <w:r>
        <w:rPr>
          <w:iCs/>
          <w:sz w:val="20"/>
        </w:rPr>
        <w:t>aps</w:t>
      </w:r>
      <w:r w:rsidR="00D76B3A">
        <w:rPr>
          <w:iCs/>
          <w:sz w:val="20"/>
        </w:rPr>
        <w:t xml:space="preserve"> to a mobile app</w:t>
      </w:r>
    </w:p>
    <w:p w14:paraId="4AFDA383" w14:textId="1EC55CF1" w:rsidR="00A84D54" w:rsidRPr="00A23346" w:rsidRDefault="005475C5" w:rsidP="00A84D54">
      <w:pPr>
        <w:pStyle w:val="ListParagraph"/>
        <w:numPr>
          <w:ilvl w:val="0"/>
          <w:numId w:val="26"/>
        </w:numPr>
        <w:spacing w:after="40" w:line="240" w:lineRule="auto"/>
        <w:ind w:left="900" w:hanging="180"/>
        <w:rPr>
          <w:b/>
          <w:bCs/>
          <w:i/>
          <w:sz w:val="20"/>
        </w:rPr>
      </w:pPr>
      <w:r>
        <w:rPr>
          <w:rFonts w:cstheme="minorHAnsi"/>
          <w:sz w:val="20"/>
        </w:rPr>
        <w:t>Implemented</w:t>
      </w:r>
      <w:r w:rsidR="00A84D54">
        <w:rPr>
          <w:rFonts w:cstheme="minorHAnsi"/>
          <w:sz w:val="20"/>
        </w:rPr>
        <w:t xml:space="preserve"> </w:t>
      </w:r>
      <w:r w:rsidR="009B632B">
        <w:rPr>
          <w:rFonts w:cstheme="minorHAnsi"/>
          <w:sz w:val="20"/>
        </w:rPr>
        <w:t xml:space="preserve">the </w:t>
      </w:r>
      <w:r w:rsidR="00A71757">
        <w:rPr>
          <w:rFonts w:cstheme="minorHAnsi"/>
          <w:sz w:val="20"/>
        </w:rPr>
        <w:t>Android OBD-II</w:t>
      </w:r>
      <w:r w:rsidR="009C62E9">
        <w:rPr>
          <w:rFonts w:cstheme="minorHAnsi"/>
          <w:sz w:val="20"/>
        </w:rPr>
        <w:t xml:space="preserve"> Reader library</w:t>
      </w:r>
      <w:r w:rsidR="00A84D54">
        <w:rPr>
          <w:rFonts w:cstheme="minorHAnsi"/>
          <w:sz w:val="20"/>
        </w:rPr>
        <w:t xml:space="preserve"> </w:t>
      </w:r>
      <w:r w:rsidR="003A7702">
        <w:rPr>
          <w:rFonts w:cstheme="minorHAnsi"/>
          <w:sz w:val="20"/>
        </w:rPr>
        <w:t xml:space="preserve">for </w:t>
      </w:r>
      <w:r w:rsidR="00915B18">
        <w:rPr>
          <w:rFonts w:cstheme="minorHAnsi"/>
          <w:sz w:val="20"/>
        </w:rPr>
        <w:t>OBDII mobile</w:t>
      </w:r>
      <w:r w:rsidR="009B632B">
        <w:rPr>
          <w:rFonts w:cstheme="minorHAnsi"/>
          <w:sz w:val="20"/>
        </w:rPr>
        <w:t xml:space="preserve"> data collection and testing</w:t>
      </w:r>
    </w:p>
    <w:p w14:paraId="7F76C8D4" w14:textId="79B18DCE" w:rsidR="00A84D54" w:rsidRPr="00A23346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900" w:hanging="180"/>
        <w:rPr>
          <w:b/>
          <w:bCs/>
          <w:i/>
          <w:sz w:val="20"/>
        </w:rPr>
      </w:pPr>
      <w:r>
        <w:rPr>
          <w:rFonts w:cstheme="minorHAnsi"/>
          <w:sz w:val="20"/>
        </w:rPr>
        <w:t xml:space="preserve">Identified and proved </w:t>
      </w:r>
      <w:r w:rsidR="00042308">
        <w:rPr>
          <w:rFonts w:cstheme="minorHAnsi"/>
          <w:sz w:val="20"/>
        </w:rPr>
        <w:t>i</w:t>
      </w:r>
      <w:r>
        <w:rPr>
          <w:rFonts w:cstheme="minorHAnsi"/>
          <w:sz w:val="20"/>
        </w:rPr>
        <w:t>ntake manifold data is directly connected to fuel consumption</w:t>
      </w:r>
      <w:r w:rsidR="00D5565D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answering a    </w:t>
      </w:r>
      <w:r>
        <w:rPr>
          <w:rFonts w:cstheme="minorHAnsi"/>
          <w:sz w:val="20"/>
        </w:rPr>
        <w:tab/>
        <w:t xml:space="preserve">     critical question for our client</w:t>
      </w:r>
    </w:p>
    <w:p w14:paraId="0B0370F8" w14:textId="34E447D3" w:rsidR="00A84D54" w:rsidRDefault="00A84D54" w:rsidP="00A84D5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b/>
          <w:bCs/>
          <w:iCs/>
          <w:sz w:val="20"/>
        </w:rPr>
      </w:pPr>
      <w:r w:rsidRPr="006857A4">
        <w:rPr>
          <w:b/>
          <w:bCs/>
          <w:iCs/>
          <w:sz w:val="20"/>
        </w:rPr>
        <w:t>Mini C Compiler</w:t>
      </w:r>
      <w:r>
        <w:rPr>
          <w:b/>
          <w:bCs/>
          <w:iCs/>
          <w:sz w:val="20"/>
        </w:rPr>
        <w:t xml:space="preserve"> | </w:t>
      </w:r>
      <w:r>
        <w:rPr>
          <w:iCs/>
          <w:sz w:val="20"/>
        </w:rPr>
        <w:t>Flex, Bison, C, Make</w:t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</w:r>
      <w:r>
        <w:rPr>
          <w:b/>
          <w:bCs/>
          <w:i/>
          <w:sz w:val="20"/>
        </w:rPr>
        <w:tab/>
        <w:t xml:space="preserve">               </w:t>
      </w:r>
    </w:p>
    <w:p w14:paraId="1E1188A0" w14:textId="7754F0EC" w:rsidR="00A84D54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Built a compiler using a subset of the C grammar rules that </w:t>
      </w:r>
      <w:r w:rsidR="00F21C15">
        <w:rPr>
          <w:iCs/>
          <w:sz w:val="20"/>
        </w:rPr>
        <w:t>targeted</w:t>
      </w:r>
      <w:r>
        <w:rPr>
          <w:iCs/>
          <w:sz w:val="20"/>
        </w:rPr>
        <w:t xml:space="preserve"> a virtual machine</w:t>
      </w:r>
    </w:p>
    <w:p w14:paraId="21B33440" w14:textId="3A083AFD" w:rsidR="00A84D54" w:rsidRPr="00595DD9" w:rsidRDefault="00A84D54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Developed an abstract syntax tree to visualize </w:t>
      </w:r>
      <w:r w:rsidR="00671484">
        <w:rPr>
          <w:iCs/>
          <w:sz w:val="20"/>
        </w:rPr>
        <w:t xml:space="preserve">relationships within the grammar </w:t>
      </w:r>
      <w:r w:rsidR="00380ABC">
        <w:rPr>
          <w:iCs/>
          <w:sz w:val="20"/>
        </w:rPr>
        <w:t>and identify errors</w:t>
      </w:r>
    </w:p>
    <w:p w14:paraId="72E831B8" w14:textId="46FB6F3F" w:rsidR="00A84D54" w:rsidRPr="000871EB" w:rsidRDefault="00507D88" w:rsidP="00A84D54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>G</w:t>
      </w:r>
      <w:r w:rsidR="00A84D54">
        <w:rPr>
          <w:iCs/>
          <w:sz w:val="20"/>
        </w:rPr>
        <w:t xml:space="preserve">enerated accurate machine code for roughly 80% of test </w:t>
      </w:r>
      <w:r w:rsidR="00A23E1A">
        <w:rPr>
          <w:iCs/>
          <w:sz w:val="20"/>
        </w:rPr>
        <w:t>cases</w:t>
      </w:r>
      <w:r w:rsidR="00A84D54">
        <w:rPr>
          <w:iCs/>
          <w:sz w:val="20"/>
        </w:rPr>
        <w:t xml:space="preserve"> </w:t>
      </w:r>
    </w:p>
    <w:p w14:paraId="606BF930" w14:textId="6BF1D999" w:rsidR="00EE2ACB" w:rsidRPr="00644730" w:rsidRDefault="00214EA4" w:rsidP="00EE2ACB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 xml:space="preserve">Leadership </w:t>
      </w:r>
    </w:p>
    <w:p w14:paraId="03A35460" w14:textId="74E26F83" w:rsidR="00EE4576" w:rsidRDefault="00EE4576" w:rsidP="00E87A56">
      <w:pPr>
        <w:spacing w:line="240" w:lineRule="auto"/>
        <w:ind w:left="450"/>
        <w:rPr>
          <w:b/>
          <w:sz w:val="20"/>
          <w:szCs w:val="18"/>
        </w:rPr>
      </w:pPr>
      <w:r w:rsidRPr="00A84D54">
        <w:rPr>
          <w:b/>
          <w:iCs/>
          <w:sz w:val="22"/>
        </w:rPr>
        <w:t xml:space="preserve">Division </w:t>
      </w:r>
      <w:r w:rsidR="000F6888">
        <w:rPr>
          <w:b/>
          <w:iCs/>
          <w:sz w:val="22"/>
        </w:rPr>
        <w:t>One</w:t>
      </w:r>
      <w:r w:rsidRPr="00A84D54">
        <w:rPr>
          <w:b/>
          <w:iCs/>
          <w:sz w:val="22"/>
        </w:rPr>
        <w:t xml:space="preserve"> Athlete | </w:t>
      </w:r>
      <w:r w:rsidRPr="00A84D54">
        <w:rPr>
          <w:bCs/>
          <w:iCs/>
          <w:sz w:val="22"/>
        </w:rPr>
        <w:t>Track &amp; Cross Country</w:t>
      </w:r>
      <w:r w:rsidRPr="00A84D54">
        <w:rPr>
          <w:b/>
          <w:i/>
          <w:sz w:val="22"/>
        </w:rPr>
        <w:t xml:space="preserve"> </w:t>
      </w:r>
      <w:r>
        <w:rPr>
          <w:b/>
          <w:i/>
          <w:sz w:val="22"/>
        </w:rPr>
        <w:t xml:space="preserve">                                  </w:t>
      </w:r>
      <w:r w:rsidRPr="00A84D54">
        <w:rPr>
          <w:sz w:val="20"/>
          <w:szCs w:val="18"/>
        </w:rPr>
        <w:t xml:space="preserve">     </w:t>
      </w:r>
    </w:p>
    <w:p w14:paraId="2BE88F6A" w14:textId="5AD825B2" w:rsidR="00EE4576" w:rsidRPr="00CF4F37" w:rsidRDefault="00EE4576" w:rsidP="00E87A56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Led a cross country team through unique Covid seasons and </w:t>
      </w:r>
      <w:r w:rsidR="006A19F6">
        <w:rPr>
          <w:iCs/>
          <w:sz w:val="20"/>
        </w:rPr>
        <w:t>its</w:t>
      </w:r>
      <w:r>
        <w:rPr>
          <w:iCs/>
          <w:sz w:val="20"/>
        </w:rPr>
        <w:t xml:space="preserve"> unknown challenges</w:t>
      </w:r>
    </w:p>
    <w:p w14:paraId="33B6040E" w14:textId="76F2D896" w:rsidR="00EE4576" w:rsidRPr="00EE4576" w:rsidRDefault="00EE4576" w:rsidP="00E87A56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>
        <w:rPr>
          <w:iCs/>
          <w:sz w:val="20"/>
        </w:rPr>
        <w:t xml:space="preserve">Balanced a full college schedule with practice, meetings, development opportunities, </w:t>
      </w:r>
      <w:r w:rsidR="00613E91">
        <w:rPr>
          <w:iCs/>
          <w:sz w:val="20"/>
        </w:rPr>
        <w:t>travel,</w:t>
      </w:r>
      <w:r w:rsidR="006A19F6">
        <w:rPr>
          <w:iCs/>
          <w:sz w:val="20"/>
        </w:rPr>
        <w:t xml:space="preserve"> &amp; </w:t>
      </w:r>
      <w:r w:rsidR="00264CA7">
        <w:rPr>
          <w:iCs/>
          <w:sz w:val="20"/>
        </w:rPr>
        <w:t>racing</w:t>
      </w:r>
    </w:p>
    <w:p w14:paraId="42A7AD82" w14:textId="2F719DE6" w:rsidR="007F0E79" w:rsidRPr="00B01FA4" w:rsidRDefault="00EE4576" w:rsidP="00E87A56">
      <w:pPr>
        <w:pStyle w:val="ListParagraph"/>
        <w:numPr>
          <w:ilvl w:val="0"/>
          <w:numId w:val="26"/>
        </w:numPr>
        <w:spacing w:after="40" w:line="240" w:lineRule="auto"/>
        <w:ind w:left="810" w:hanging="90"/>
        <w:rPr>
          <w:b/>
          <w:bCs/>
          <w:i/>
          <w:sz w:val="20"/>
        </w:rPr>
      </w:pPr>
      <w:r w:rsidRPr="00EE4576">
        <w:rPr>
          <w:iCs/>
          <w:sz w:val="20"/>
        </w:rPr>
        <w:t>Earned Big Sky All-Academic and multiple athletic achievements as an individual and team</w:t>
      </w:r>
    </w:p>
    <w:p w14:paraId="6AAB2DD9" w14:textId="77777777" w:rsidR="00B01FA4" w:rsidRPr="00644730" w:rsidRDefault="00B01FA4" w:rsidP="00B01FA4">
      <w:pPr>
        <w:pStyle w:val="Heading1"/>
        <w:spacing w:line="240" w:lineRule="auto"/>
        <w:rPr>
          <w:b/>
          <w:sz w:val="24"/>
        </w:rPr>
      </w:pPr>
      <w:r>
        <w:rPr>
          <w:b/>
          <w:sz w:val="24"/>
        </w:rPr>
        <w:t>Education</w:t>
      </w:r>
    </w:p>
    <w:p w14:paraId="440AC41C" w14:textId="77777777" w:rsidR="00B01FA4" w:rsidRPr="00D96F43" w:rsidRDefault="00B01FA4" w:rsidP="00B01FA4">
      <w:pPr>
        <w:pStyle w:val="Location"/>
        <w:pBdr>
          <w:bottom w:val="single" w:sz="4" w:space="1" w:color="auto"/>
        </w:pBdr>
        <w:ind w:left="450"/>
        <w:rPr>
          <w:b/>
          <w:bCs/>
          <w:i w:val="0"/>
          <w:iCs/>
          <w:sz w:val="20"/>
        </w:rPr>
      </w:pPr>
      <w:r w:rsidRPr="00D96F43">
        <w:rPr>
          <w:b/>
          <w:bCs/>
          <w:i w:val="0"/>
          <w:iCs/>
          <w:sz w:val="20"/>
        </w:rPr>
        <w:t xml:space="preserve">Computer Science Bachelor of Science | </w:t>
      </w:r>
      <w:r w:rsidRPr="008575FC">
        <w:rPr>
          <w:i w:val="0"/>
          <w:iCs/>
          <w:sz w:val="20"/>
        </w:rPr>
        <w:t xml:space="preserve">Minor: </w:t>
      </w:r>
      <w:r w:rsidRPr="000F6E1C">
        <w:rPr>
          <w:i w:val="0"/>
          <w:iCs/>
          <w:sz w:val="20"/>
        </w:rPr>
        <w:t>Mathematics</w:t>
      </w:r>
      <w:r w:rsidRPr="00D96F43">
        <w:rPr>
          <w:b/>
          <w:bCs/>
          <w:i w:val="0"/>
          <w:iCs/>
          <w:sz w:val="20"/>
        </w:rPr>
        <w:t xml:space="preserve">    </w:t>
      </w:r>
      <w:r w:rsidRPr="00D96F43">
        <w:rPr>
          <w:b/>
          <w:bCs/>
          <w:i w:val="0"/>
          <w:iCs/>
          <w:sz w:val="20"/>
        </w:rPr>
        <w:tab/>
      </w:r>
      <w:r w:rsidRPr="00D96F43">
        <w:rPr>
          <w:b/>
          <w:bCs/>
          <w:i w:val="0"/>
          <w:iCs/>
          <w:sz w:val="20"/>
        </w:rPr>
        <w:tab/>
      </w:r>
      <w:r w:rsidRPr="00D96F43">
        <w:rPr>
          <w:b/>
          <w:bCs/>
          <w:i w:val="0"/>
          <w:iCs/>
          <w:sz w:val="20"/>
        </w:rPr>
        <w:tab/>
        <w:t>Graduated May 2021</w:t>
      </w:r>
    </w:p>
    <w:p w14:paraId="6C123DB0" w14:textId="77777777" w:rsidR="00B01FA4" w:rsidRPr="00D96F43" w:rsidRDefault="00B01FA4" w:rsidP="00B01FA4">
      <w:pPr>
        <w:pStyle w:val="Location"/>
        <w:pBdr>
          <w:bottom w:val="single" w:sz="4" w:space="1" w:color="auto"/>
        </w:pBdr>
        <w:ind w:left="450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Pr="002955C9">
        <w:rPr>
          <w:i w:val="0"/>
          <w:iCs/>
          <w:sz w:val="20"/>
          <w:szCs w:val="20"/>
        </w:rPr>
        <w:t>University of Idaho, Moscow, ID</w:t>
      </w:r>
    </w:p>
    <w:p w14:paraId="12D568C6" w14:textId="77777777" w:rsidR="00B01FA4" w:rsidRPr="006857A4" w:rsidRDefault="00B01FA4" w:rsidP="00B01FA4">
      <w:pPr>
        <w:pStyle w:val="ListParagraph"/>
        <w:numPr>
          <w:ilvl w:val="0"/>
          <w:numId w:val="0"/>
        </w:numPr>
        <w:spacing w:after="40" w:line="240" w:lineRule="auto"/>
        <w:ind w:left="450"/>
        <w:rPr>
          <w:b/>
          <w:bCs/>
          <w:iCs/>
          <w:sz w:val="20"/>
        </w:rPr>
      </w:pPr>
      <w:r>
        <w:rPr>
          <w:b/>
          <w:bCs/>
          <w:iCs/>
          <w:sz w:val="20"/>
        </w:rPr>
        <w:t>Software Engineering</w:t>
      </w:r>
    </w:p>
    <w:p w14:paraId="202133B2" w14:textId="77777777" w:rsidR="00B01FA4" w:rsidRPr="008D1C51" w:rsidRDefault="00B01FA4" w:rsidP="00B01FA4">
      <w:pPr>
        <w:spacing w:line="240" w:lineRule="auto"/>
        <w:ind w:left="720"/>
        <w:rPr>
          <w:iCs/>
          <w:sz w:val="20"/>
        </w:rPr>
      </w:pP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iCs/>
          <w:sz w:val="20"/>
        </w:rPr>
        <w:t xml:space="preserve"> Testing and verification, version control, best practices, ethics, SDLCs, UML, OOD,</w:t>
      </w:r>
      <w:r w:rsidRPr="00A959E3">
        <w:rPr>
          <w:iCs/>
          <w:sz w:val="20"/>
        </w:rPr>
        <w:t xml:space="preserve"> </w:t>
      </w:r>
      <w:r>
        <w:rPr>
          <w:iCs/>
          <w:sz w:val="20"/>
        </w:rPr>
        <w:t xml:space="preserve">DFDs </w:t>
      </w:r>
    </w:p>
    <w:p w14:paraId="34C8FD3F" w14:textId="77777777" w:rsidR="00B01FA4" w:rsidRPr="006857A4" w:rsidRDefault="00B01FA4" w:rsidP="00B01FA4">
      <w:pPr>
        <w:pStyle w:val="Location"/>
        <w:spacing w:line="240" w:lineRule="auto"/>
        <w:ind w:left="450"/>
        <w:rPr>
          <w:b/>
          <w:bCs/>
          <w:i w:val="0"/>
          <w:iCs/>
          <w:sz w:val="20"/>
        </w:rPr>
      </w:pPr>
      <w:r w:rsidRPr="006857A4">
        <w:rPr>
          <w:b/>
          <w:bCs/>
          <w:i w:val="0"/>
          <w:iCs/>
          <w:sz w:val="20"/>
        </w:rPr>
        <w:t>Information Assurance</w:t>
      </w:r>
      <w:r w:rsidRPr="006857A4">
        <w:rPr>
          <w:b/>
          <w:bCs/>
          <w:i w:val="0"/>
          <w:iCs/>
          <w:sz w:val="20"/>
        </w:rPr>
        <w:tab/>
      </w:r>
    </w:p>
    <w:p w14:paraId="1DA81B9A" w14:textId="77777777" w:rsidR="00B01FA4" w:rsidRDefault="00B01FA4" w:rsidP="00B01FA4">
      <w:pPr>
        <w:pStyle w:val="Location"/>
        <w:spacing w:line="240" w:lineRule="auto"/>
        <w:ind w:left="720"/>
        <w:rPr>
          <w:i w:val="0"/>
          <w:iCs/>
          <w:sz w:val="20"/>
        </w:rPr>
      </w:pP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>
        <w:rPr>
          <w:i w:val="0"/>
          <w:iCs/>
          <w:sz w:val="20"/>
        </w:rPr>
        <w:t>Security operations, vulnerabilities, management, assessment, testing, mitigation, and solutions</w:t>
      </w:r>
    </w:p>
    <w:p w14:paraId="5537A1E2" w14:textId="77777777" w:rsidR="00B01FA4" w:rsidRPr="007B73FB" w:rsidRDefault="00B01FA4" w:rsidP="00B01FA4">
      <w:pPr>
        <w:pStyle w:val="ListParagraph"/>
        <w:numPr>
          <w:ilvl w:val="0"/>
          <w:numId w:val="0"/>
        </w:numPr>
        <w:spacing w:after="40" w:line="240" w:lineRule="auto"/>
        <w:ind w:left="450"/>
        <w:rPr>
          <w:iCs/>
          <w:sz w:val="20"/>
        </w:rPr>
      </w:pPr>
      <w:r>
        <w:rPr>
          <w:b/>
          <w:bCs/>
          <w:iCs/>
          <w:sz w:val="20"/>
        </w:rPr>
        <w:t xml:space="preserve">Python for Machine Learning | </w:t>
      </w:r>
      <w:r>
        <w:rPr>
          <w:iCs/>
          <w:sz w:val="20"/>
        </w:rPr>
        <w:t>Python, Prophet</w:t>
      </w:r>
    </w:p>
    <w:p w14:paraId="524A4B1E" w14:textId="77777777" w:rsidR="00B01FA4" w:rsidRPr="000F6888" w:rsidRDefault="00B01FA4" w:rsidP="00B01FA4">
      <w:pPr>
        <w:pStyle w:val="ListParagraph"/>
        <w:numPr>
          <w:ilvl w:val="0"/>
          <w:numId w:val="0"/>
        </w:numPr>
        <w:spacing w:after="40" w:line="240" w:lineRule="auto"/>
        <w:ind w:left="446"/>
        <w:rPr>
          <w:rFonts w:cstheme="minorHAnsi"/>
          <w:sz w:val="20"/>
        </w:rPr>
      </w:pPr>
      <w:r>
        <w:rPr>
          <w:rFonts w:cstheme="minorHAnsi"/>
          <w:b/>
          <w:bCs/>
          <w:sz w:val="24"/>
          <w:szCs w:val="20"/>
        </w:rPr>
        <w:tab/>
      </w: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>
        <w:rPr>
          <w:rFonts w:cstheme="minorHAnsi"/>
          <w:sz w:val="20"/>
        </w:rPr>
        <w:t>Implemented a random forest algorithm to predict future products sales using three years of data</w:t>
      </w:r>
    </w:p>
    <w:p w14:paraId="0730ACF2" w14:textId="77777777" w:rsidR="00B01FA4" w:rsidRPr="006857A4" w:rsidRDefault="00B01FA4" w:rsidP="00B01FA4">
      <w:pPr>
        <w:pStyle w:val="ListParagraph"/>
        <w:numPr>
          <w:ilvl w:val="0"/>
          <w:numId w:val="0"/>
        </w:numPr>
        <w:spacing w:after="40" w:line="240" w:lineRule="auto"/>
        <w:ind w:left="450"/>
        <w:rPr>
          <w:b/>
          <w:bCs/>
          <w:iCs/>
          <w:sz w:val="20"/>
        </w:rPr>
      </w:pPr>
      <w:r w:rsidRPr="006857A4">
        <w:rPr>
          <w:b/>
          <w:bCs/>
          <w:iCs/>
          <w:sz w:val="20"/>
        </w:rPr>
        <w:t>Mathematics</w:t>
      </w:r>
    </w:p>
    <w:p w14:paraId="34C359CC" w14:textId="082FB1E4" w:rsidR="00B01FA4" w:rsidRPr="00B01FA4" w:rsidRDefault="00B01FA4" w:rsidP="00B01FA4">
      <w:pPr>
        <w:spacing w:line="240" w:lineRule="auto"/>
        <w:ind w:left="720"/>
        <w:rPr>
          <w:iCs/>
          <w:sz w:val="20"/>
        </w:rPr>
      </w:pPr>
      <w:r w:rsidRPr="003A187C">
        <w:rPr>
          <w:rFonts w:cstheme="minorHAnsi"/>
          <w:b/>
          <w:bCs/>
          <w:sz w:val="24"/>
          <w:szCs w:val="20"/>
        </w:rPr>
        <w:t>•</w:t>
      </w:r>
      <w:r>
        <w:rPr>
          <w:rFonts w:cstheme="minorHAnsi"/>
          <w:b/>
          <w:bCs/>
          <w:sz w:val="24"/>
          <w:szCs w:val="20"/>
        </w:rPr>
        <w:t xml:space="preserve"> </w:t>
      </w:r>
      <w:r w:rsidRPr="008D1C51">
        <w:rPr>
          <w:iCs/>
          <w:sz w:val="20"/>
        </w:rPr>
        <w:t>Calculus 1 &amp; 2, Discrete Math, Theory of Computation, Linear Algebra, Statistics, History of</w:t>
      </w:r>
      <w:r>
        <w:rPr>
          <w:iCs/>
          <w:sz w:val="20"/>
        </w:rPr>
        <w:t xml:space="preserve"> Math</w:t>
      </w:r>
      <w:r w:rsidRPr="008D1C51">
        <w:rPr>
          <w:iCs/>
          <w:sz w:val="20"/>
        </w:rPr>
        <w:t xml:space="preserve"> </w:t>
      </w:r>
    </w:p>
    <w:sectPr w:rsidR="00B01FA4" w:rsidRPr="00B01FA4" w:rsidSect="00FD09E1">
      <w:headerReference w:type="default" r:id="rId12"/>
      <w:pgSz w:w="12240" w:h="15840"/>
      <w:pgMar w:top="720" w:right="720" w:bottom="288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CC7A" w14:textId="77777777" w:rsidR="00A56E93" w:rsidRDefault="00A56E93" w:rsidP="00580C51">
      <w:pPr>
        <w:spacing w:before="0" w:after="0" w:line="240" w:lineRule="auto"/>
      </w:pPr>
      <w:r>
        <w:separator/>
      </w:r>
    </w:p>
  </w:endnote>
  <w:endnote w:type="continuationSeparator" w:id="0">
    <w:p w14:paraId="08317977" w14:textId="77777777" w:rsidR="00A56E93" w:rsidRDefault="00A56E93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E4BB" w14:textId="77777777" w:rsidR="00A56E93" w:rsidRDefault="00A56E93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96DF177" w14:textId="77777777" w:rsidR="00A56E93" w:rsidRDefault="00A56E93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294F" w14:textId="77777777" w:rsidR="00E014BD" w:rsidRPr="00E92831" w:rsidRDefault="00E014BD" w:rsidP="00E92831">
    <w:pPr>
      <w:spacing w:line="240" w:lineRule="auto"/>
      <w:jc w:val="center"/>
      <w:rPr>
        <w:b/>
        <w:sz w:val="52"/>
        <w:szCs w:val="22"/>
      </w:rPr>
    </w:pPr>
    <w:r w:rsidRPr="00E92831">
      <w:rPr>
        <w:b/>
        <w:sz w:val="52"/>
        <w:szCs w:val="22"/>
      </w:rPr>
      <w:t>Caleb Seely</w:t>
    </w:r>
  </w:p>
  <w:p w14:paraId="24B6F22A" w14:textId="77777777" w:rsidR="00E014BD" w:rsidRDefault="00E01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DFC7D3D"/>
    <w:multiLevelType w:val="hybridMultilevel"/>
    <w:tmpl w:val="C91478C4"/>
    <w:lvl w:ilvl="0" w:tplc="7D3CFD66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40514"/>
    <w:multiLevelType w:val="hybridMultilevel"/>
    <w:tmpl w:val="914EC7E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7800C5"/>
    <w:multiLevelType w:val="hybridMultilevel"/>
    <w:tmpl w:val="1B8E9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F811C3"/>
    <w:multiLevelType w:val="hybridMultilevel"/>
    <w:tmpl w:val="1946ED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1FF5867"/>
    <w:multiLevelType w:val="hybridMultilevel"/>
    <w:tmpl w:val="EC9E11E8"/>
    <w:lvl w:ilvl="0" w:tplc="871CB17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F648F"/>
    <w:multiLevelType w:val="hybridMultilevel"/>
    <w:tmpl w:val="26AA95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D350AF0"/>
    <w:multiLevelType w:val="hybridMultilevel"/>
    <w:tmpl w:val="9168B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59FA519A"/>
    <w:lvl w:ilvl="0" w:tplc="1652B12A">
      <w:start w:val="1"/>
      <w:numFmt w:val="bullet"/>
      <w:pStyle w:val="ListParagraph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9230369">
    <w:abstractNumId w:val="23"/>
  </w:num>
  <w:num w:numId="2" w16cid:durableId="600991778">
    <w:abstractNumId w:val="15"/>
  </w:num>
  <w:num w:numId="3" w16cid:durableId="1762600503">
    <w:abstractNumId w:val="10"/>
  </w:num>
  <w:num w:numId="4" w16cid:durableId="845939670">
    <w:abstractNumId w:val="11"/>
  </w:num>
  <w:num w:numId="5" w16cid:durableId="395397209">
    <w:abstractNumId w:val="13"/>
  </w:num>
  <w:num w:numId="6" w16cid:durableId="1752241940">
    <w:abstractNumId w:val="22"/>
  </w:num>
  <w:num w:numId="7" w16cid:durableId="149562794">
    <w:abstractNumId w:val="19"/>
  </w:num>
  <w:num w:numId="8" w16cid:durableId="667563422">
    <w:abstractNumId w:val="9"/>
  </w:num>
  <w:num w:numId="9" w16cid:durableId="332414922">
    <w:abstractNumId w:val="7"/>
  </w:num>
  <w:num w:numId="10" w16cid:durableId="1713578033">
    <w:abstractNumId w:val="6"/>
  </w:num>
  <w:num w:numId="11" w16cid:durableId="2041934834">
    <w:abstractNumId w:val="5"/>
  </w:num>
  <w:num w:numId="12" w16cid:durableId="2039618343">
    <w:abstractNumId w:val="4"/>
  </w:num>
  <w:num w:numId="13" w16cid:durableId="972100538">
    <w:abstractNumId w:val="8"/>
  </w:num>
  <w:num w:numId="14" w16cid:durableId="841818011">
    <w:abstractNumId w:val="3"/>
  </w:num>
  <w:num w:numId="15" w16cid:durableId="1251037232">
    <w:abstractNumId w:val="2"/>
  </w:num>
  <w:num w:numId="16" w16cid:durableId="1842697789">
    <w:abstractNumId w:val="1"/>
  </w:num>
  <w:num w:numId="17" w16cid:durableId="1866211494">
    <w:abstractNumId w:val="0"/>
  </w:num>
  <w:num w:numId="18" w16cid:durableId="1116101419">
    <w:abstractNumId w:val="24"/>
  </w:num>
  <w:num w:numId="19" w16cid:durableId="2025589986">
    <w:abstractNumId w:val="25"/>
  </w:num>
  <w:num w:numId="20" w16cid:durableId="739791968">
    <w:abstractNumId w:val="20"/>
  </w:num>
  <w:num w:numId="21" w16cid:durableId="2097360334">
    <w:abstractNumId w:val="18"/>
  </w:num>
  <w:num w:numId="22" w16cid:durableId="260722086">
    <w:abstractNumId w:val="17"/>
  </w:num>
  <w:num w:numId="23" w16cid:durableId="594870422">
    <w:abstractNumId w:val="14"/>
  </w:num>
  <w:num w:numId="24" w16cid:durableId="1727877018">
    <w:abstractNumId w:val="21"/>
  </w:num>
  <w:num w:numId="25" w16cid:durableId="153255147">
    <w:abstractNumId w:val="16"/>
  </w:num>
  <w:num w:numId="26" w16cid:durableId="1551647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8"/>
    <w:rsid w:val="000022EB"/>
    <w:rsid w:val="00017BC5"/>
    <w:rsid w:val="000214BD"/>
    <w:rsid w:val="00022F09"/>
    <w:rsid w:val="0003196D"/>
    <w:rsid w:val="00033380"/>
    <w:rsid w:val="00034F0A"/>
    <w:rsid w:val="00042308"/>
    <w:rsid w:val="00044358"/>
    <w:rsid w:val="00052070"/>
    <w:rsid w:val="0006276C"/>
    <w:rsid w:val="000701B2"/>
    <w:rsid w:val="00075E73"/>
    <w:rsid w:val="00077335"/>
    <w:rsid w:val="00081583"/>
    <w:rsid w:val="00081A78"/>
    <w:rsid w:val="00085763"/>
    <w:rsid w:val="000871EB"/>
    <w:rsid w:val="00091125"/>
    <w:rsid w:val="00095381"/>
    <w:rsid w:val="000B0EE9"/>
    <w:rsid w:val="000B4879"/>
    <w:rsid w:val="000B487A"/>
    <w:rsid w:val="000C4F05"/>
    <w:rsid w:val="000D15D5"/>
    <w:rsid w:val="000D4F8F"/>
    <w:rsid w:val="000E11F3"/>
    <w:rsid w:val="000E6F9B"/>
    <w:rsid w:val="000F1E92"/>
    <w:rsid w:val="000F6888"/>
    <w:rsid w:val="000F6E1C"/>
    <w:rsid w:val="0010077D"/>
    <w:rsid w:val="00101FD5"/>
    <w:rsid w:val="00116379"/>
    <w:rsid w:val="00123C47"/>
    <w:rsid w:val="0013567F"/>
    <w:rsid w:val="00147427"/>
    <w:rsid w:val="001527FA"/>
    <w:rsid w:val="00164B8D"/>
    <w:rsid w:val="00165BAF"/>
    <w:rsid w:val="0017011E"/>
    <w:rsid w:val="0017109C"/>
    <w:rsid w:val="00171196"/>
    <w:rsid w:val="00177AA8"/>
    <w:rsid w:val="001916EC"/>
    <w:rsid w:val="00194A02"/>
    <w:rsid w:val="001A64C6"/>
    <w:rsid w:val="001A72D1"/>
    <w:rsid w:val="001A7B7E"/>
    <w:rsid w:val="001B0CFF"/>
    <w:rsid w:val="001B4B27"/>
    <w:rsid w:val="001D1FCA"/>
    <w:rsid w:val="001E1ECD"/>
    <w:rsid w:val="001E55BA"/>
    <w:rsid w:val="001E748E"/>
    <w:rsid w:val="001E7E58"/>
    <w:rsid w:val="001F20AB"/>
    <w:rsid w:val="001F2F81"/>
    <w:rsid w:val="00214EA4"/>
    <w:rsid w:val="0021520A"/>
    <w:rsid w:val="002218A0"/>
    <w:rsid w:val="00223004"/>
    <w:rsid w:val="00226E16"/>
    <w:rsid w:val="0025418C"/>
    <w:rsid w:val="00260E43"/>
    <w:rsid w:val="00264CA7"/>
    <w:rsid w:val="00264F92"/>
    <w:rsid w:val="00283CEE"/>
    <w:rsid w:val="00287812"/>
    <w:rsid w:val="00290109"/>
    <w:rsid w:val="002911C8"/>
    <w:rsid w:val="00294DE8"/>
    <w:rsid w:val="002955C9"/>
    <w:rsid w:val="0029605A"/>
    <w:rsid w:val="00296538"/>
    <w:rsid w:val="002A0B18"/>
    <w:rsid w:val="002A12A7"/>
    <w:rsid w:val="002A4A1D"/>
    <w:rsid w:val="002A6E22"/>
    <w:rsid w:val="002C0860"/>
    <w:rsid w:val="002D2F7B"/>
    <w:rsid w:val="002D321B"/>
    <w:rsid w:val="002E2F66"/>
    <w:rsid w:val="002F507A"/>
    <w:rsid w:val="00300698"/>
    <w:rsid w:val="00301257"/>
    <w:rsid w:val="00303783"/>
    <w:rsid w:val="0030543C"/>
    <w:rsid w:val="00306C2A"/>
    <w:rsid w:val="00312715"/>
    <w:rsid w:val="0032041B"/>
    <w:rsid w:val="00323AAA"/>
    <w:rsid w:val="003276D6"/>
    <w:rsid w:val="0035429B"/>
    <w:rsid w:val="0035765F"/>
    <w:rsid w:val="00360A8A"/>
    <w:rsid w:val="00361AFB"/>
    <w:rsid w:val="003626D2"/>
    <w:rsid w:val="00362B4B"/>
    <w:rsid w:val="00362B8B"/>
    <w:rsid w:val="00363E09"/>
    <w:rsid w:val="00374E86"/>
    <w:rsid w:val="00375877"/>
    <w:rsid w:val="00376FC8"/>
    <w:rsid w:val="00380ABC"/>
    <w:rsid w:val="00381B66"/>
    <w:rsid w:val="00381D19"/>
    <w:rsid w:val="003821EA"/>
    <w:rsid w:val="003826DD"/>
    <w:rsid w:val="00392535"/>
    <w:rsid w:val="00395667"/>
    <w:rsid w:val="00395ABB"/>
    <w:rsid w:val="00396671"/>
    <w:rsid w:val="003A08B0"/>
    <w:rsid w:val="003A187C"/>
    <w:rsid w:val="003A7702"/>
    <w:rsid w:val="003B1311"/>
    <w:rsid w:val="003D58E1"/>
    <w:rsid w:val="003E02F8"/>
    <w:rsid w:val="003E1C66"/>
    <w:rsid w:val="003F5303"/>
    <w:rsid w:val="003F6399"/>
    <w:rsid w:val="003F7DFD"/>
    <w:rsid w:val="00405D00"/>
    <w:rsid w:val="0041118B"/>
    <w:rsid w:val="00413DCC"/>
    <w:rsid w:val="0041419C"/>
    <w:rsid w:val="00421D0B"/>
    <w:rsid w:val="00430485"/>
    <w:rsid w:val="00437785"/>
    <w:rsid w:val="00440A97"/>
    <w:rsid w:val="0044199D"/>
    <w:rsid w:val="00444ABB"/>
    <w:rsid w:val="00461AF8"/>
    <w:rsid w:val="004625C2"/>
    <w:rsid w:val="00466241"/>
    <w:rsid w:val="00471308"/>
    <w:rsid w:val="004751F9"/>
    <w:rsid w:val="004B06F2"/>
    <w:rsid w:val="004B52FB"/>
    <w:rsid w:val="004C2879"/>
    <w:rsid w:val="004D6619"/>
    <w:rsid w:val="004E3A58"/>
    <w:rsid w:val="004E5D94"/>
    <w:rsid w:val="004E60B4"/>
    <w:rsid w:val="004E6D9B"/>
    <w:rsid w:val="00507D88"/>
    <w:rsid w:val="00507F5F"/>
    <w:rsid w:val="00525129"/>
    <w:rsid w:val="0053501D"/>
    <w:rsid w:val="00535BAD"/>
    <w:rsid w:val="005475C5"/>
    <w:rsid w:val="00557584"/>
    <w:rsid w:val="00574ED2"/>
    <w:rsid w:val="00575EC9"/>
    <w:rsid w:val="00580C51"/>
    <w:rsid w:val="005858BF"/>
    <w:rsid w:val="00595DD9"/>
    <w:rsid w:val="00597002"/>
    <w:rsid w:val="005B2B74"/>
    <w:rsid w:val="005C0355"/>
    <w:rsid w:val="005C5D33"/>
    <w:rsid w:val="005D3E54"/>
    <w:rsid w:val="005D513E"/>
    <w:rsid w:val="005E6EAA"/>
    <w:rsid w:val="005F6D02"/>
    <w:rsid w:val="00600A73"/>
    <w:rsid w:val="00605AD0"/>
    <w:rsid w:val="00613E91"/>
    <w:rsid w:val="00622D15"/>
    <w:rsid w:val="00631ADF"/>
    <w:rsid w:val="00644730"/>
    <w:rsid w:val="00654D69"/>
    <w:rsid w:val="00663971"/>
    <w:rsid w:val="00665D05"/>
    <w:rsid w:val="00666732"/>
    <w:rsid w:val="00670D23"/>
    <w:rsid w:val="00671484"/>
    <w:rsid w:val="006744A1"/>
    <w:rsid w:val="0068359F"/>
    <w:rsid w:val="0068370C"/>
    <w:rsid w:val="00683D59"/>
    <w:rsid w:val="006857A4"/>
    <w:rsid w:val="00694584"/>
    <w:rsid w:val="006962EF"/>
    <w:rsid w:val="006A19F6"/>
    <w:rsid w:val="006A2AE4"/>
    <w:rsid w:val="006A64FA"/>
    <w:rsid w:val="006A750E"/>
    <w:rsid w:val="006C0CAA"/>
    <w:rsid w:val="006C705C"/>
    <w:rsid w:val="006C739C"/>
    <w:rsid w:val="006D621A"/>
    <w:rsid w:val="006E1C2F"/>
    <w:rsid w:val="006E2432"/>
    <w:rsid w:val="007001D6"/>
    <w:rsid w:val="00706A76"/>
    <w:rsid w:val="00723045"/>
    <w:rsid w:val="0072637C"/>
    <w:rsid w:val="007616B4"/>
    <w:rsid w:val="00773F26"/>
    <w:rsid w:val="00777275"/>
    <w:rsid w:val="007820ED"/>
    <w:rsid w:val="00787FE6"/>
    <w:rsid w:val="00790D50"/>
    <w:rsid w:val="007A2F12"/>
    <w:rsid w:val="007A4868"/>
    <w:rsid w:val="007B73FB"/>
    <w:rsid w:val="007C3626"/>
    <w:rsid w:val="007C5B9E"/>
    <w:rsid w:val="007C782B"/>
    <w:rsid w:val="007D1532"/>
    <w:rsid w:val="007D5AB6"/>
    <w:rsid w:val="007F0E79"/>
    <w:rsid w:val="007F3062"/>
    <w:rsid w:val="007F7738"/>
    <w:rsid w:val="00837DA9"/>
    <w:rsid w:val="00847BA5"/>
    <w:rsid w:val="00854EA6"/>
    <w:rsid w:val="008575FC"/>
    <w:rsid w:val="008606EA"/>
    <w:rsid w:val="008639EB"/>
    <w:rsid w:val="00866CF9"/>
    <w:rsid w:val="00870948"/>
    <w:rsid w:val="00893F6D"/>
    <w:rsid w:val="008B2A9C"/>
    <w:rsid w:val="008B4262"/>
    <w:rsid w:val="008B5F02"/>
    <w:rsid w:val="008B668B"/>
    <w:rsid w:val="008D0748"/>
    <w:rsid w:val="008D1C51"/>
    <w:rsid w:val="008E18D5"/>
    <w:rsid w:val="008E7C36"/>
    <w:rsid w:val="008F534B"/>
    <w:rsid w:val="00905BED"/>
    <w:rsid w:val="0090731C"/>
    <w:rsid w:val="00907793"/>
    <w:rsid w:val="009077DC"/>
    <w:rsid w:val="0091557B"/>
    <w:rsid w:val="00915B18"/>
    <w:rsid w:val="00917B78"/>
    <w:rsid w:val="00924962"/>
    <w:rsid w:val="00927F14"/>
    <w:rsid w:val="00930840"/>
    <w:rsid w:val="009353D7"/>
    <w:rsid w:val="00942475"/>
    <w:rsid w:val="00942976"/>
    <w:rsid w:val="00947F75"/>
    <w:rsid w:val="009548CA"/>
    <w:rsid w:val="00956DBB"/>
    <w:rsid w:val="00961A89"/>
    <w:rsid w:val="00962B0A"/>
    <w:rsid w:val="0096527B"/>
    <w:rsid w:val="00974C06"/>
    <w:rsid w:val="0098204B"/>
    <w:rsid w:val="00982120"/>
    <w:rsid w:val="00983A4A"/>
    <w:rsid w:val="00987217"/>
    <w:rsid w:val="0099067F"/>
    <w:rsid w:val="009A180B"/>
    <w:rsid w:val="009A28EB"/>
    <w:rsid w:val="009B223E"/>
    <w:rsid w:val="009B632B"/>
    <w:rsid w:val="009C62E9"/>
    <w:rsid w:val="009D16BF"/>
    <w:rsid w:val="009D46DC"/>
    <w:rsid w:val="009E2A7C"/>
    <w:rsid w:val="009F5062"/>
    <w:rsid w:val="00A07D6A"/>
    <w:rsid w:val="00A15236"/>
    <w:rsid w:val="00A23346"/>
    <w:rsid w:val="00A23E1A"/>
    <w:rsid w:val="00A259CA"/>
    <w:rsid w:val="00A2772B"/>
    <w:rsid w:val="00A2799F"/>
    <w:rsid w:val="00A3013B"/>
    <w:rsid w:val="00A349CF"/>
    <w:rsid w:val="00A40252"/>
    <w:rsid w:val="00A40723"/>
    <w:rsid w:val="00A44429"/>
    <w:rsid w:val="00A56E93"/>
    <w:rsid w:val="00A57CFF"/>
    <w:rsid w:val="00A65F5C"/>
    <w:rsid w:val="00A71757"/>
    <w:rsid w:val="00A84D54"/>
    <w:rsid w:val="00A84E65"/>
    <w:rsid w:val="00A86428"/>
    <w:rsid w:val="00A906C9"/>
    <w:rsid w:val="00A948A4"/>
    <w:rsid w:val="00A959E3"/>
    <w:rsid w:val="00A97B2A"/>
    <w:rsid w:val="00A97EE4"/>
    <w:rsid w:val="00AA1ACB"/>
    <w:rsid w:val="00AA2F7B"/>
    <w:rsid w:val="00AB06EB"/>
    <w:rsid w:val="00AB2895"/>
    <w:rsid w:val="00AB4498"/>
    <w:rsid w:val="00AB7677"/>
    <w:rsid w:val="00AC26FD"/>
    <w:rsid w:val="00AD5A50"/>
    <w:rsid w:val="00AD5E2F"/>
    <w:rsid w:val="00AD7E37"/>
    <w:rsid w:val="00AF0D04"/>
    <w:rsid w:val="00AF1168"/>
    <w:rsid w:val="00AF28DC"/>
    <w:rsid w:val="00B00729"/>
    <w:rsid w:val="00B01FA4"/>
    <w:rsid w:val="00B075F8"/>
    <w:rsid w:val="00B11959"/>
    <w:rsid w:val="00B16490"/>
    <w:rsid w:val="00B20658"/>
    <w:rsid w:val="00B22D94"/>
    <w:rsid w:val="00B44A27"/>
    <w:rsid w:val="00B53E53"/>
    <w:rsid w:val="00B54803"/>
    <w:rsid w:val="00B60520"/>
    <w:rsid w:val="00B60C9A"/>
    <w:rsid w:val="00B672A3"/>
    <w:rsid w:val="00B679D5"/>
    <w:rsid w:val="00B73EE3"/>
    <w:rsid w:val="00B911CD"/>
    <w:rsid w:val="00B920AD"/>
    <w:rsid w:val="00B9624C"/>
    <w:rsid w:val="00B97A1E"/>
    <w:rsid w:val="00BB0532"/>
    <w:rsid w:val="00BB2B3D"/>
    <w:rsid w:val="00BC080E"/>
    <w:rsid w:val="00BC249D"/>
    <w:rsid w:val="00BD08D8"/>
    <w:rsid w:val="00BD74F6"/>
    <w:rsid w:val="00BE0E48"/>
    <w:rsid w:val="00BE193A"/>
    <w:rsid w:val="00BE3AAD"/>
    <w:rsid w:val="00C069B4"/>
    <w:rsid w:val="00C2308E"/>
    <w:rsid w:val="00C2435B"/>
    <w:rsid w:val="00C2490E"/>
    <w:rsid w:val="00C26C65"/>
    <w:rsid w:val="00C302EE"/>
    <w:rsid w:val="00C4466A"/>
    <w:rsid w:val="00C4556B"/>
    <w:rsid w:val="00C534DB"/>
    <w:rsid w:val="00C55F0B"/>
    <w:rsid w:val="00C57C87"/>
    <w:rsid w:val="00C6123A"/>
    <w:rsid w:val="00C66B0B"/>
    <w:rsid w:val="00C725D9"/>
    <w:rsid w:val="00C836B9"/>
    <w:rsid w:val="00C83F0B"/>
    <w:rsid w:val="00C92975"/>
    <w:rsid w:val="00C962DA"/>
    <w:rsid w:val="00C96AE9"/>
    <w:rsid w:val="00CB5E74"/>
    <w:rsid w:val="00CC29AE"/>
    <w:rsid w:val="00CD0640"/>
    <w:rsid w:val="00CD22BE"/>
    <w:rsid w:val="00CD5D1B"/>
    <w:rsid w:val="00CF0B76"/>
    <w:rsid w:val="00CF1282"/>
    <w:rsid w:val="00CF4F37"/>
    <w:rsid w:val="00CF5BF3"/>
    <w:rsid w:val="00CF74A4"/>
    <w:rsid w:val="00D023ED"/>
    <w:rsid w:val="00D10218"/>
    <w:rsid w:val="00D10AA4"/>
    <w:rsid w:val="00D3324E"/>
    <w:rsid w:val="00D3749A"/>
    <w:rsid w:val="00D41CF1"/>
    <w:rsid w:val="00D449BA"/>
    <w:rsid w:val="00D4662D"/>
    <w:rsid w:val="00D540CD"/>
    <w:rsid w:val="00D54E71"/>
    <w:rsid w:val="00D54F48"/>
    <w:rsid w:val="00D5565D"/>
    <w:rsid w:val="00D6180B"/>
    <w:rsid w:val="00D6663E"/>
    <w:rsid w:val="00D720EA"/>
    <w:rsid w:val="00D76962"/>
    <w:rsid w:val="00D769FE"/>
    <w:rsid w:val="00D76B3A"/>
    <w:rsid w:val="00D85443"/>
    <w:rsid w:val="00D86DDD"/>
    <w:rsid w:val="00D96F43"/>
    <w:rsid w:val="00D97489"/>
    <w:rsid w:val="00DA4CDD"/>
    <w:rsid w:val="00DA5672"/>
    <w:rsid w:val="00DB61A1"/>
    <w:rsid w:val="00DD1087"/>
    <w:rsid w:val="00DD3AC7"/>
    <w:rsid w:val="00DE5263"/>
    <w:rsid w:val="00DE7766"/>
    <w:rsid w:val="00DF4C4E"/>
    <w:rsid w:val="00E014BD"/>
    <w:rsid w:val="00E241A3"/>
    <w:rsid w:val="00E2517E"/>
    <w:rsid w:val="00E269DD"/>
    <w:rsid w:val="00E26F5A"/>
    <w:rsid w:val="00E33FCE"/>
    <w:rsid w:val="00E36EFE"/>
    <w:rsid w:val="00E42C04"/>
    <w:rsid w:val="00E52F2E"/>
    <w:rsid w:val="00E64C2A"/>
    <w:rsid w:val="00E85ACE"/>
    <w:rsid w:val="00E87A56"/>
    <w:rsid w:val="00E92831"/>
    <w:rsid w:val="00EA1599"/>
    <w:rsid w:val="00EC0F14"/>
    <w:rsid w:val="00ED14FE"/>
    <w:rsid w:val="00ED5BA8"/>
    <w:rsid w:val="00EE2ACB"/>
    <w:rsid w:val="00EE4576"/>
    <w:rsid w:val="00F164DD"/>
    <w:rsid w:val="00F21C15"/>
    <w:rsid w:val="00F312BF"/>
    <w:rsid w:val="00F510D1"/>
    <w:rsid w:val="00F56065"/>
    <w:rsid w:val="00FA4E6B"/>
    <w:rsid w:val="00FB4511"/>
    <w:rsid w:val="00FC4C05"/>
    <w:rsid w:val="00F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3DF285"/>
  <w15:docId w15:val="{05DB6266-CABC-40D7-B18C-67087EB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895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126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14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4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4C05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1AF8"/>
    <w:rPr>
      <w:rFonts w:asciiTheme="minorHAnsi" w:hAnsiTheme="minorHAnsi"/>
      <w:b/>
      <w:spacing w:val="1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BB053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B05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B0532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0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0532"/>
    <w:rPr>
      <w:rFonts w:asciiTheme="minorHAnsi" w:hAnsiTheme="minorHAnsi"/>
      <w:b/>
      <w:bCs/>
      <w:spacing w:val="10"/>
    </w:rPr>
  </w:style>
  <w:style w:type="character" w:styleId="FollowedHyperlink">
    <w:name w:val="FollowedHyperlink"/>
    <w:basedOn w:val="DefaultParagraphFont"/>
    <w:semiHidden/>
    <w:unhideWhenUsed/>
    <w:rsid w:val="00670D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ebseel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aleb-seel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leb-See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ebseely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AAAD7-1956-4EA4-AC16-CE735FC2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Caleb</dc:creator>
  <cp:lastModifiedBy>Caleb Seely</cp:lastModifiedBy>
  <cp:revision>3</cp:revision>
  <cp:lastPrinted>2022-06-10T03:44:00Z</cp:lastPrinted>
  <dcterms:created xsi:type="dcterms:W3CDTF">2022-06-10T03:45:00Z</dcterms:created>
  <dcterms:modified xsi:type="dcterms:W3CDTF">2022-06-10T03:45:00Z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